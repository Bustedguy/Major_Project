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349A" w14:textId="77777777" w:rsidR="005A0145" w:rsidRDefault="00A673D6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A673D6">
        <w:rPr>
          <w:rFonts w:cs="Arial"/>
          <w:bCs/>
          <w:noProof/>
          <w:color w:val="808080" w:themeColor="background1" w:themeShade="80"/>
          <w:sz w:val="32"/>
          <w:szCs w:val="16"/>
        </w:rPr>
        <w:t>HIGHLIGHTS AND KEY TAKEAWAYS</w:t>
      </w:r>
    </w:p>
    <w:p w14:paraId="6D23E4E3" w14:textId="77777777" w:rsidR="00A673D6" w:rsidRDefault="00A673D6" w:rsidP="00A673D6">
      <w:pPr>
        <w:rPr>
          <w:noProof/>
        </w:rPr>
      </w:pPr>
      <w:r w:rsidRPr="00A673D6">
        <w:rPr>
          <w:noProof/>
        </w:rPr>
        <w:t>Bullets of great work, who owns what, where teams are pivoting, feedback received during the week, etc.</w:t>
      </w:r>
    </w:p>
    <w:p w14:paraId="1510DCB7" w14:textId="77777777" w:rsidR="00A673D6" w:rsidRPr="005A0145" w:rsidRDefault="00A673D6" w:rsidP="00A673D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A0145" w:rsidRPr="005A0145" w14:paraId="221763C8" w14:textId="77777777" w:rsidTr="008E6621">
        <w:trPr>
          <w:trHeight w:val="3312"/>
        </w:trPr>
        <w:tc>
          <w:tcPr>
            <w:tcW w:w="141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2F022E2" w14:textId="77777777" w:rsidR="005A0145" w:rsidRPr="005A0145" w:rsidRDefault="005A0145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36B6AEB5" w14:textId="10C266ED" w:rsidR="005A0145" w:rsidRDefault="007B02F9" w:rsidP="007B02F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Week 1 : We completed the proposal and decided the papers to be refernced </w:t>
            </w:r>
          </w:p>
          <w:p w14:paraId="40BAB0F6" w14:textId="5713B93F" w:rsidR="007B02F9" w:rsidRDefault="007B02F9" w:rsidP="007B02F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Week 2 :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 completed the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Synopsis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de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monstrated the paractical </w:t>
            </w:r>
            <w:r w:rsidR="00B87FD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ellustration</w:t>
            </w:r>
          </w:p>
          <w:p w14:paraId="10FE2FDE" w14:textId="5871169A" w:rsidR="007B02F9" w:rsidRDefault="007B02F9" w:rsidP="007B02F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Week 3 : </w:t>
            </w:r>
            <w:r w:rsidR="002D224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We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p</w:t>
            </w:r>
            <w:r w:rsidR="00B87FD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artially completed the research paper and submitted for approval</w:t>
            </w:r>
          </w:p>
          <w:p w14:paraId="028D27C6" w14:textId="4D683C7B" w:rsidR="007B02F9" w:rsidRDefault="007B02F9" w:rsidP="007B02F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Week 4 :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We </w:t>
            </w:r>
            <w:r w:rsidR="00B87FD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compiled all the work (proposal, synopsis, research paper and practical dummy website and uploaded it to drive)</w:t>
            </w:r>
          </w:p>
          <w:p w14:paraId="1177201B" w14:textId="2243CABC" w:rsidR="007B02F9" w:rsidRPr="007B02F9" w:rsidRDefault="007B02F9" w:rsidP="007B02F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Week 5 :</w:t>
            </w:r>
            <w:r w:rsidR="00B87FD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Still goin on…</w:t>
            </w:r>
          </w:p>
        </w:tc>
      </w:tr>
    </w:tbl>
    <w:p w14:paraId="765BBD6E" w14:textId="77777777"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387F13A1" w14:textId="77777777" w:rsidR="003672D0" w:rsidRPr="005A0145" w:rsidRDefault="003672D0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003"/>
        <w:gridCol w:w="7453"/>
      </w:tblGrid>
      <w:tr w:rsidR="003672D0" w:rsidRPr="005A0145" w14:paraId="069CFFD9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20EC43" w14:textId="77777777"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WEEK NO.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014D24E" w14:textId="77777777"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STATUS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9D4DFDD" w14:textId="77777777" w:rsidR="003672D0" w:rsidRPr="003672D0" w:rsidRDefault="002F23D3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3672D0" w:rsidRPr="005A0145" w14:paraId="451C3412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0FE426" w14:textId="026D33ED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B0681D" w14:textId="6CF7A0CE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Done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96DFFF" w14:textId="5F82B653" w:rsidR="003672D0" w:rsidRPr="005A0145" w:rsidRDefault="007B02F9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Proposal and Research Paper refrences Submission</w:t>
            </w:r>
          </w:p>
        </w:tc>
      </w:tr>
      <w:tr w:rsidR="003672D0" w:rsidRPr="005A0145" w14:paraId="37A440D0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0668BC" w14:textId="381514FD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CD81B" w14:textId="5E0B5142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Done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B352F" w14:textId="10A28EE6" w:rsidR="003672D0" w:rsidRPr="005A0145" w:rsidRDefault="007B02F9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Synopsis and Practical Demonstration</w:t>
            </w:r>
          </w:p>
        </w:tc>
      </w:tr>
      <w:tr w:rsidR="003672D0" w:rsidRPr="005A0145" w14:paraId="0CFF0E9E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574567" w14:textId="0B10B496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E5217" w14:textId="44E95094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Done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7015BE" w14:textId="48274420" w:rsidR="003672D0" w:rsidRPr="005A0145" w:rsidRDefault="002D2247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7B02F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Research Paper approval </w:t>
            </w:r>
          </w:p>
        </w:tc>
      </w:tr>
      <w:tr w:rsidR="008E6621" w:rsidRPr="005A0145" w14:paraId="3103A7DB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E068CA" w14:textId="037FE80D" w:rsidR="008E6621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20D95C" w14:textId="0412D41F" w:rsidR="008E6621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Done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3F7F4E" w14:textId="02059662" w:rsidR="008E6621" w:rsidRPr="005A0145" w:rsidRDefault="007B02F9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Report and all documents approval</w:t>
            </w:r>
          </w:p>
        </w:tc>
      </w:tr>
      <w:tr w:rsidR="003672D0" w:rsidRPr="005A0145" w14:paraId="3C8BCFFB" w14:textId="77777777" w:rsidTr="00B87FDF">
        <w:trPr>
          <w:trHeight w:val="432"/>
        </w:trPr>
        <w:tc>
          <w:tcPr>
            <w:tcW w:w="13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4B5233" w14:textId="413156EE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20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9D5FF9" w14:textId="46FB1E6F" w:rsidR="003672D0" w:rsidRPr="005A0145" w:rsidRDefault="007B02F9" w:rsidP="007B02F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 Going</w:t>
            </w:r>
          </w:p>
        </w:tc>
        <w:tc>
          <w:tcPr>
            <w:tcW w:w="7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77873C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A953683" w14:textId="77777777"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7DD43E52" w14:textId="77777777" w:rsidR="0028245F" w:rsidRPr="00B60E03" w:rsidRDefault="0028245F" w:rsidP="007B02F9">
      <w:pPr>
        <w:rPr>
          <w:noProof/>
          <w:sz w:val="10"/>
          <w:szCs w:val="10"/>
          <w:u w:val="double"/>
        </w:rPr>
      </w:pPr>
    </w:p>
    <w:sectPr w:rsidR="0028245F" w:rsidRPr="00B60E03" w:rsidSect="00ED1D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379C" w14:textId="77777777" w:rsidR="00B22E08" w:rsidRDefault="00B22E08" w:rsidP="00D4300C">
      <w:r>
        <w:separator/>
      </w:r>
    </w:p>
  </w:endnote>
  <w:endnote w:type="continuationSeparator" w:id="0">
    <w:p w14:paraId="57E9D235" w14:textId="77777777" w:rsidR="00B22E08" w:rsidRDefault="00B22E08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53F26564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89375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42B5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24BA" w14:textId="77777777" w:rsidR="001B44D5" w:rsidRDefault="001B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65FA" w14:textId="77777777" w:rsidR="00B22E08" w:rsidRDefault="00B22E08" w:rsidP="00D4300C">
      <w:r>
        <w:separator/>
      </w:r>
    </w:p>
  </w:footnote>
  <w:footnote w:type="continuationSeparator" w:id="0">
    <w:p w14:paraId="1D90F938" w14:textId="77777777" w:rsidR="00B22E08" w:rsidRDefault="00B22E08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1BB9" w14:textId="77777777" w:rsidR="001B44D5" w:rsidRDefault="001B4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4CBA" w14:textId="77777777" w:rsidR="001B44D5" w:rsidRDefault="001B44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EE51" w14:textId="77777777" w:rsidR="001B44D5" w:rsidRDefault="001B4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D3E11"/>
    <w:multiLevelType w:val="hybridMultilevel"/>
    <w:tmpl w:val="920A1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5386973">
    <w:abstractNumId w:val="9"/>
  </w:num>
  <w:num w:numId="2" w16cid:durableId="1946617147">
    <w:abstractNumId w:val="8"/>
  </w:num>
  <w:num w:numId="3" w16cid:durableId="1753433652">
    <w:abstractNumId w:val="7"/>
  </w:num>
  <w:num w:numId="4" w16cid:durableId="173618871">
    <w:abstractNumId w:val="6"/>
  </w:num>
  <w:num w:numId="5" w16cid:durableId="772897618">
    <w:abstractNumId w:val="5"/>
  </w:num>
  <w:num w:numId="6" w16cid:durableId="1120881342">
    <w:abstractNumId w:val="4"/>
  </w:num>
  <w:num w:numId="7" w16cid:durableId="2099473144">
    <w:abstractNumId w:val="3"/>
  </w:num>
  <w:num w:numId="8" w16cid:durableId="350227257">
    <w:abstractNumId w:val="2"/>
  </w:num>
  <w:num w:numId="9" w16cid:durableId="983585515">
    <w:abstractNumId w:val="1"/>
  </w:num>
  <w:num w:numId="10" w16cid:durableId="748309210">
    <w:abstractNumId w:val="0"/>
  </w:num>
  <w:num w:numId="11" w16cid:durableId="1466048689">
    <w:abstractNumId w:val="24"/>
  </w:num>
  <w:num w:numId="12" w16cid:durableId="776683893">
    <w:abstractNumId w:val="35"/>
  </w:num>
  <w:num w:numId="13" w16cid:durableId="2096439611">
    <w:abstractNumId w:val="34"/>
  </w:num>
  <w:num w:numId="14" w16cid:durableId="1304891330">
    <w:abstractNumId w:val="20"/>
  </w:num>
  <w:num w:numId="15" w16cid:durableId="2109767216">
    <w:abstractNumId w:val="16"/>
  </w:num>
  <w:num w:numId="16" w16cid:durableId="409666824">
    <w:abstractNumId w:val="23"/>
  </w:num>
  <w:num w:numId="17" w16cid:durableId="385566113">
    <w:abstractNumId w:val="30"/>
  </w:num>
  <w:num w:numId="18" w16cid:durableId="1906330150">
    <w:abstractNumId w:val="29"/>
  </w:num>
  <w:num w:numId="19" w16cid:durableId="512957642">
    <w:abstractNumId w:val="13"/>
  </w:num>
  <w:num w:numId="20" w16cid:durableId="1798991353">
    <w:abstractNumId w:val="14"/>
  </w:num>
  <w:num w:numId="21" w16cid:durableId="1809787318">
    <w:abstractNumId w:val="26"/>
  </w:num>
  <w:num w:numId="22" w16cid:durableId="545920343">
    <w:abstractNumId w:val="17"/>
  </w:num>
  <w:num w:numId="23" w16cid:durableId="37705777">
    <w:abstractNumId w:val="15"/>
  </w:num>
  <w:num w:numId="24" w16cid:durableId="1417559855">
    <w:abstractNumId w:val="10"/>
  </w:num>
  <w:num w:numId="25" w16cid:durableId="1538352751">
    <w:abstractNumId w:val="27"/>
  </w:num>
  <w:num w:numId="26" w16cid:durableId="686449001">
    <w:abstractNumId w:val="28"/>
  </w:num>
  <w:num w:numId="27" w16cid:durableId="1033268020">
    <w:abstractNumId w:val="33"/>
  </w:num>
  <w:num w:numId="28" w16cid:durableId="392238906">
    <w:abstractNumId w:val="36"/>
  </w:num>
  <w:num w:numId="29" w16cid:durableId="422798891">
    <w:abstractNumId w:val="18"/>
  </w:num>
  <w:num w:numId="30" w16cid:durableId="1301378583">
    <w:abstractNumId w:val="31"/>
  </w:num>
  <w:num w:numId="31" w16cid:durableId="329137532">
    <w:abstractNumId w:val="11"/>
  </w:num>
  <w:num w:numId="32" w16cid:durableId="1065421171">
    <w:abstractNumId w:val="32"/>
  </w:num>
  <w:num w:numId="33" w16cid:durableId="33698051">
    <w:abstractNumId w:val="22"/>
  </w:num>
  <w:num w:numId="34" w16cid:durableId="1051226422">
    <w:abstractNumId w:val="37"/>
  </w:num>
  <w:num w:numId="35" w16cid:durableId="128868346">
    <w:abstractNumId w:val="19"/>
  </w:num>
  <w:num w:numId="36" w16cid:durableId="1597593278">
    <w:abstractNumId w:val="12"/>
  </w:num>
  <w:num w:numId="37" w16cid:durableId="558175651">
    <w:abstractNumId w:val="21"/>
  </w:num>
  <w:num w:numId="38" w16cid:durableId="4670915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F9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B44D5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2247"/>
    <w:rsid w:val="002D38C6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02F9"/>
    <w:rsid w:val="007B348F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B22E08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87FDF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918F6"/>
  <w15:docId w15:val="{08C03235-D06D-47D2-8DC6-5F9A991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m\Downloads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636EE-37F7-4445-B9DC-253D7B9C89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</Template>
  <TotalTime>123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yash gupta</cp:lastModifiedBy>
  <cp:revision>2</cp:revision>
  <cp:lastPrinted>2018-12-11T20:33:00Z</cp:lastPrinted>
  <dcterms:created xsi:type="dcterms:W3CDTF">2023-11-08T14:01:00Z</dcterms:created>
  <dcterms:modified xsi:type="dcterms:W3CDTF">2023-11-08T16:04:00Z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